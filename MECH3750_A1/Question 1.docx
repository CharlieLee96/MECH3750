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016626">
      <w:pPr>
        <w:pStyle w:val="Heading1"/>
      </w:pPr>
      <w:r>
        <w:t>Question 1</w:t>
      </w:r>
    </w:p>
    <w:p w:rsidR="00016626" w:rsidRDefault="00016626" w:rsidP="00016626">
      <w:pPr>
        <w:pStyle w:val="Heading2"/>
      </w:pPr>
      <w:r>
        <w:t>Step 1</w:t>
      </w:r>
    </w:p>
    <w:p w:rsidR="000A0F9B" w:rsidRDefault="000A0F9B" w:rsidP="000A0F9B">
      <w:bookmarkStart w:id="0" w:name="_GoBack"/>
      <w:bookmarkEnd w:id="0"/>
    </w:p>
    <w:sectPr w:rsidR="000A0F9B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626" w:rsidRDefault="00016626">
      <w:pPr>
        <w:spacing w:after="0" w:line="240" w:lineRule="auto"/>
      </w:pPr>
      <w:r>
        <w:separator/>
      </w:r>
    </w:p>
  </w:endnote>
  <w:endnote w:type="continuationSeparator" w:id="0">
    <w:p w:rsidR="00016626" w:rsidRDefault="0001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626" w:rsidRDefault="00016626">
      <w:pPr>
        <w:spacing w:after="0" w:line="240" w:lineRule="auto"/>
      </w:pPr>
      <w:r>
        <w:separator/>
      </w:r>
    </w:p>
  </w:footnote>
  <w:footnote w:type="continuationSeparator" w:id="0">
    <w:p w:rsidR="00016626" w:rsidRDefault="00016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26"/>
    <w:rsid w:val="00016626"/>
    <w:rsid w:val="000A0F9B"/>
    <w:rsid w:val="00123E1E"/>
    <w:rsid w:val="0013591F"/>
    <w:rsid w:val="00216BF8"/>
    <w:rsid w:val="0024640E"/>
    <w:rsid w:val="002C1B16"/>
    <w:rsid w:val="00771F16"/>
    <w:rsid w:val="0078294C"/>
    <w:rsid w:val="008B6008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81E4"/>
  <w15:chartTrackingRefBased/>
  <w15:docId w15:val="{902C1FDB-F4E7-4C6D-A8FF-F2C84C03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4395102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C0BB897124CFDB915C2C60EC4B49E">
    <w:name w:val="8EFC0BB897124CFDB915C2C60EC4B49E"/>
  </w:style>
  <w:style w:type="paragraph" w:customStyle="1" w:styleId="9F77CC6C92E0432D8CB3DAD87EAC455D">
    <w:name w:val="9F77CC6C92E0432D8CB3DAD87EAC455D"/>
  </w:style>
  <w:style w:type="paragraph" w:customStyle="1" w:styleId="6C8E97B1D4C74EBE89121D3C878B3983">
    <w:name w:val="6C8E97B1D4C74EBE89121D3C878B3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Lee</dc:creator>
  <cp:keywords/>
  <dc:description/>
  <cp:lastModifiedBy>Chul Lee</cp:lastModifiedBy>
  <cp:revision>1</cp:revision>
  <dcterms:created xsi:type="dcterms:W3CDTF">2018-09-04T02:45:00Z</dcterms:created>
  <dcterms:modified xsi:type="dcterms:W3CDTF">2018-09-04T02:46:00Z</dcterms:modified>
</cp:coreProperties>
</file>